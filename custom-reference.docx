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FA92" w14:textId="77777777" w:rsidR="00F7468A" w:rsidRDefault="00000000">
      <w:pPr>
        <w:pStyle w:val="Title"/>
      </w:pPr>
      <w:r>
        <w:t xml:space="preserve"> Title </w:t>
      </w:r>
    </w:p>
    <w:p w14:paraId="53315E46" w14:textId="77777777" w:rsidR="00F7468A" w:rsidRDefault="00000000">
      <w:pPr>
        <w:pStyle w:val="Subtitle"/>
      </w:pPr>
      <w:r>
        <w:t xml:space="preserve"> Subtitle </w:t>
      </w:r>
    </w:p>
    <w:p w14:paraId="27FA75DA" w14:textId="77777777" w:rsidR="00F7468A" w:rsidRDefault="00000000">
      <w:pPr>
        <w:pStyle w:val="Author"/>
      </w:pPr>
      <w:r>
        <w:t xml:space="preserve"> Author </w:t>
      </w:r>
    </w:p>
    <w:p w14:paraId="4E87FE8A" w14:textId="77777777" w:rsidR="00F7468A" w:rsidRDefault="00000000">
      <w:pPr>
        <w:pStyle w:val="Date"/>
      </w:pPr>
      <w:r>
        <w:t xml:space="preserve"> Date </w:t>
      </w:r>
    </w:p>
    <w:p w14:paraId="523CE5E0" w14:textId="77777777" w:rsidR="00F7468A" w:rsidRDefault="00000000">
      <w:pPr>
        <w:pStyle w:val="Abstract"/>
      </w:pPr>
      <w:r>
        <w:t xml:space="preserve"> Abstract </w:t>
      </w:r>
    </w:p>
    <w:p w14:paraId="054B91E1" w14:textId="77777777" w:rsidR="00F7468A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3F280D80" w14:textId="77777777" w:rsidR="00F7468A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E9ABA24" w14:textId="77777777" w:rsidR="00F7468A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10E404B2" w14:textId="77777777" w:rsidR="00F7468A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694DFAE" w14:textId="77777777" w:rsidR="00F7468A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855E6D5" w14:textId="77777777" w:rsidR="00F7468A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4285644D" w14:textId="77777777" w:rsidR="00F7468A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265BF88" w14:textId="77777777" w:rsidR="00F7468A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64718AE9" w14:textId="77777777" w:rsidR="00F7468A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2EB09EC" w14:textId="77777777" w:rsidR="00F7468A" w:rsidRDefault="00000000">
      <w:pPr>
        <w:pStyle w:val="FirstParagraph"/>
      </w:pPr>
      <w:r>
        <w:t xml:space="preserve"> First Paragraph. </w:t>
      </w:r>
    </w:p>
    <w:p w14:paraId="3DE8978C" w14:textId="77777777" w:rsidR="00F7468A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F0AB698" w14:textId="77777777" w:rsidR="00F7468A" w:rsidRDefault="00000000">
      <w:pPr>
        <w:pStyle w:val="BlockText"/>
      </w:pPr>
      <w:r>
        <w:t xml:space="preserve"> Block Text. </w:t>
      </w:r>
    </w:p>
    <w:p w14:paraId="790BABCC" w14:textId="77777777" w:rsidR="00F7468A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31"/>
        <w:gridCol w:w="831"/>
      </w:tblGrid>
      <w:tr w:rsidR="00F7468A" w14:paraId="3E6F0AA7" w14:textId="77777777" w:rsidTr="00F74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FCAB55B" w14:textId="77777777" w:rsidR="00F7468A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E9C54D4" w14:textId="77777777" w:rsidR="00F7468A" w:rsidRDefault="00000000">
            <w:pPr>
              <w:pStyle w:val="Compact"/>
            </w:pPr>
            <w:r>
              <w:t xml:space="preserve"> Table </w:t>
            </w:r>
          </w:p>
        </w:tc>
      </w:tr>
      <w:tr w:rsidR="00F7468A" w14:paraId="36CBD063" w14:textId="77777777">
        <w:tc>
          <w:tcPr>
            <w:tcW w:w="0" w:type="auto"/>
          </w:tcPr>
          <w:p w14:paraId="44F88701" w14:textId="77777777" w:rsidR="00F7468A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D5FFF24" w14:textId="77777777" w:rsidR="00F7468A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406244E" w14:textId="77777777" w:rsidR="00F7468A" w:rsidRDefault="00000000">
      <w:pPr>
        <w:pStyle w:val="ImageCaption"/>
      </w:pPr>
      <w:r>
        <w:t xml:space="preserve"> Image Caption </w:t>
      </w:r>
    </w:p>
    <w:p w14:paraId="3AABA2F9" w14:textId="77777777" w:rsidR="00F7468A" w:rsidRDefault="00000000">
      <w:pPr>
        <w:pStyle w:val="DefinitionTerm"/>
      </w:pPr>
      <w:r>
        <w:t xml:space="preserve"> DefinitionTerm </w:t>
      </w:r>
    </w:p>
    <w:p w14:paraId="6597EDBE" w14:textId="77777777" w:rsidR="00F7468A" w:rsidRDefault="00000000">
      <w:pPr>
        <w:pStyle w:val="Definition"/>
      </w:pPr>
      <w:r>
        <w:t xml:space="preserve"> Definition </w:t>
      </w:r>
    </w:p>
    <w:p w14:paraId="10887036" w14:textId="77777777" w:rsidR="00F7468A" w:rsidRDefault="00000000">
      <w:pPr>
        <w:pStyle w:val="DefinitionTerm"/>
      </w:pPr>
      <w:r>
        <w:t xml:space="preserve"> DefinitionTerm </w:t>
      </w:r>
    </w:p>
    <w:p w14:paraId="5D458774" w14:textId="77777777" w:rsidR="00F7468A" w:rsidRDefault="00000000">
      <w:pPr>
        <w:pStyle w:val="Definition"/>
      </w:pPr>
      <w:r>
        <w:t xml:space="preserve"> Definition </w:t>
      </w:r>
    </w:p>
    <w:sectPr w:rsidR="00F7468A" w:rsidSect="00A37F81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37E09" w14:textId="77777777" w:rsidR="00F41476" w:rsidRDefault="00F41476">
      <w:pPr>
        <w:spacing w:after="0"/>
      </w:pPr>
      <w:r>
        <w:separator/>
      </w:r>
    </w:p>
  </w:endnote>
  <w:endnote w:type="continuationSeparator" w:id="0">
    <w:p w14:paraId="36F2F634" w14:textId="77777777" w:rsidR="00F41476" w:rsidRDefault="00F414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EFFCD" w14:textId="77777777" w:rsidR="00F41476" w:rsidRDefault="00F41476">
      <w:r>
        <w:separator/>
      </w:r>
    </w:p>
  </w:footnote>
  <w:footnote w:type="continuationSeparator" w:id="0">
    <w:p w14:paraId="5A9BFF1F" w14:textId="77777777" w:rsidR="00F41476" w:rsidRDefault="00F41476">
      <w:r>
        <w:continuationSeparator/>
      </w:r>
    </w:p>
  </w:footnote>
  <w:footnote w:id="1">
    <w:p w14:paraId="4C758F2B" w14:textId="77777777" w:rsidR="00F7468A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913065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0843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68A"/>
    <w:rsid w:val="00855523"/>
    <w:rsid w:val="00A37F81"/>
    <w:rsid w:val="00F41476"/>
    <w:rsid w:val="00F7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CD4EA"/>
  <w15:docId w15:val="{3C69D7FF-ACC9-AB42-81F5-88BF7C52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styleId="LineNumber">
    <w:name w:val="line number"/>
    <w:basedOn w:val="DefaultParagraphFont"/>
    <w:rsid w:val="00A3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Strand, Jackson</cp:lastModifiedBy>
  <cp:revision>2</cp:revision>
  <dcterms:created xsi:type="dcterms:W3CDTF">2017-12-27T05:22:00Z</dcterms:created>
  <dcterms:modified xsi:type="dcterms:W3CDTF">2024-06-15T21:56:00Z</dcterms:modified>
</cp:coreProperties>
</file>